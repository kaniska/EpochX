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BB19" w14:textId="77777777" w:rsidR="005B297C" w:rsidRDefault="00662E89" w:rsidP="00662E89">
      <w:pPr>
        <w:pStyle w:val="Title"/>
      </w:pPr>
      <w:r>
        <w:t>EpochX Specification</w:t>
      </w:r>
    </w:p>
    <w:p w14:paraId="06148B39" w14:textId="77777777" w:rsidR="00662E89" w:rsidRDefault="00662E89">
      <w:r>
        <w:t>This document details the assumptions made in the design of EpochX.</w:t>
      </w:r>
    </w:p>
    <w:p w14:paraId="5D2DB4B7" w14:textId="45529033" w:rsidR="00662E89" w:rsidRDefault="00662E89" w:rsidP="00662E89">
      <w:pPr>
        <w:pStyle w:val="ListParagraph"/>
        <w:numPr>
          <w:ilvl w:val="0"/>
          <w:numId w:val="1"/>
        </w:numPr>
      </w:pPr>
      <w:r>
        <w:t xml:space="preserve">Crossover operates on 2 parent programs but may produce </w:t>
      </w:r>
      <w:r w:rsidR="005B297C">
        <w:t>zero</w:t>
      </w:r>
      <w:r>
        <w:t xml:space="preserve"> or more children.</w:t>
      </w:r>
    </w:p>
    <w:p w14:paraId="3D7AB45C" w14:textId="364969DC" w:rsidR="00662E89" w:rsidRDefault="004218A6" w:rsidP="00662E89">
      <w:pPr>
        <w:pStyle w:val="ListParagraph"/>
        <w:numPr>
          <w:ilvl w:val="0"/>
          <w:numId w:val="1"/>
        </w:numPr>
      </w:pPr>
      <w:r>
        <w:t>Mutation operates on 1 program and produces 1 child program.</w:t>
      </w:r>
    </w:p>
    <w:p w14:paraId="396EE5AE" w14:textId="3EC71D86" w:rsidR="004218A6" w:rsidRDefault="005B297C" w:rsidP="00662E89">
      <w:pPr>
        <w:pStyle w:val="ListParagraph"/>
        <w:numPr>
          <w:ilvl w:val="0"/>
          <w:numId w:val="1"/>
        </w:numPr>
      </w:pPr>
      <w:r>
        <w:t>Initialisation is considered a generation with generation number of 0.</w:t>
      </w:r>
    </w:p>
    <w:p w14:paraId="0B72BF62" w14:textId="2C800AE2" w:rsidR="005B297C" w:rsidRDefault="00243C72" w:rsidP="00662E89">
      <w:pPr>
        <w:pStyle w:val="ListParagraph"/>
        <w:numPr>
          <w:ilvl w:val="0"/>
          <w:numId w:val="1"/>
        </w:numPr>
      </w:pPr>
      <w:r>
        <w:t>A breeding pool is always used, but if a pool size of less than 0 is used then the pool will be comprised of all programs from the population.</w:t>
      </w:r>
    </w:p>
    <w:p w14:paraId="673A4F98" w14:textId="79BD70CC" w:rsidR="00E557BF" w:rsidRDefault="00694927" w:rsidP="00662E89">
      <w:pPr>
        <w:pStyle w:val="ListParagraph"/>
        <w:numPr>
          <w:ilvl w:val="0"/>
          <w:numId w:val="1"/>
        </w:numPr>
      </w:pPr>
      <w:r>
        <w:t>All problems are considered as fitness minimisation problems.</w:t>
      </w:r>
    </w:p>
    <w:p w14:paraId="7145CA9F" w14:textId="4D18A649" w:rsidR="001D4269" w:rsidRDefault="001D4269" w:rsidP="00662E89">
      <w:pPr>
        <w:pStyle w:val="ListParagraph"/>
        <w:numPr>
          <w:ilvl w:val="0"/>
          <w:numId w:val="1"/>
        </w:numPr>
      </w:pPr>
      <w:r>
        <w:t>All parameters are reloaded</w:t>
      </w:r>
      <w:r w:rsidR="004F5B34">
        <w:t xml:space="preserve"> from the model each generation, but it is not safe to assume that they are only reloaded once.</w:t>
      </w:r>
    </w:p>
    <w:p w14:paraId="5FB9769E" w14:textId="43D4ED5D" w:rsidR="00697DF8" w:rsidRDefault="00C14E7F" w:rsidP="00662E89">
      <w:pPr>
        <w:pStyle w:val="ListParagraph"/>
        <w:numPr>
          <w:ilvl w:val="0"/>
          <w:numId w:val="1"/>
        </w:numPr>
      </w:pPr>
      <w:r>
        <w:t>Runs are generational (steady state not currently possible).</w:t>
      </w:r>
    </w:p>
    <w:p w14:paraId="29497AA4" w14:textId="69A8A1F5" w:rsidR="00415474" w:rsidRDefault="00415474" w:rsidP="00662E89">
      <w:pPr>
        <w:pStyle w:val="ListParagraph"/>
        <w:numPr>
          <w:ilvl w:val="0"/>
          <w:numId w:val="1"/>
        </w:numPr>
      </w:pPr>
      <w:r>
        <w:t>The number of programs in the initial population does not need to be equal to the model’s requested population size.</w:t>
      </w:r>
      <w:bookmarkStart w:id="0" w:name="_GoBack"/>
      <w:bookmarkEnd w:id="0"/>
    </w:p>
    <w:sectPr w:rsidR="00415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53235"/>
    <w:multiLevelType w:val="hybridMultilevel"/>
    <w:tmpl w:val="D5189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E89"/>
    <w:rsid w:val="001D4269"/>
    <w:rsid w:val="00243C72"/>
    <w:rsid w:val="00401E3A"/>
    <w:rsid w:val="00415474"/>
    <w:rsid w:val="004218A6"/>
    <w:rsid w:val="004F5B34"/>
    <w:rsid w:val="005B297C"/>
    <w:rsid w:val="00662E89"/>
    <w:rsid w:val="00694927"/>
    <w:rsid w:val="00697DF8"/>
    <w:rsid w:val="00C14E7F"/>
    <w:rsid w:val="00DB4742"/>
    <w:rsid w:val="00E5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3E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2E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2E8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62E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2E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2E8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62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11</cp:revision>
  <dcterms:created xsi:type="dcterms:W3CDTF">2010-03-10T20:16:00Z</dcterms:created>
  <dcterms:modified xsi:type="dcterms:W3CDTF">2010-03-10T23:53:00Z</dcterms:modified>
</cp:coreProperties>
</file>